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0576" w14:textId="1DC3D42F" w:rsidR="003075F1" w:rsidRDefault="00B47BA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8EBA5B649DD142A1B1A7A2BAB40FC4E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864DB">
            <w:t>No. 3 Giraffe Street, Zoo Estate, GRA, Enugu</w:t>
          </w:r>
        </w:sdtContent>
      </w:sdt>
    </w:p>
    <w:sdt>
      <w:sdtPr>
        <w:alias w:val="Category"/>
        <w:tag w:val=""/>
        <w:id w:val="1543715586"/>
        <w:placeholder>
          <w:docPart w:val="CD87A919BF24468E83EB48CF6C1B89A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60E5463" w14:textId="77C0EFC3" w:rsidR="003075F1" w:rsidRDefault="007864DB">
          <w:pPr>
            <w:pStyle w:val="ContactInfo"/>
          </w:pPr>
          <w:r>
            <w:t>Enugu State</w:t>
          </w:r>
        </w:p>
      </w:sdtContent>
    </w:sdt>
    <w:p w14:paraId="0EC82F9C" w14:textId="1B3E9235" w:rsidR="003075F1" w:rsidRDefault="00B47BA2">
      <w:pPr>
        <w:pStyle w:val="ContactInfo"/>
      </w:pPr>
      <w:sdt>
        <w:sdtPr>
          <w:alias w:val="Telephone"/>
          <w:tag w:val="Telephone"/>
          <w:id w:val="599758962"/>
          <w:placeholder>
            <w:docPart w:val="BF3748C20C0E4D96BF22CCC4E82E97D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64DB">
            <w:t>08029288059, 08058765439</w:t>
          </w:r>
        </w:sdtContent>
      </w:sdt>
    </w:p>
    <w:sdt>
      <w:sdtPr>
        <w:alias w:val="Website"/>
        <w:tag w:val="Website"/>
        <w:id w:val="48967594"/>
        <w:placeholder>
          <w:docPart w:val="3E9F118668374DFD85773A6D20021E09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0D73EC0" w14:textId="11266C2A" w:rsidR="003075F1" w:rsidRDefault="00D9596E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578D9D46A1A343458C05CB1A469FC20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4C8F25BD" w14:textId="17A23C89" w:rsidR="003075F1" w:rsidRDefault="007864DB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josiokeke@gmail.com</w:t>
          </w:r>
        </w:p>
      </w:sdtContent>
    </w:sdt>
    <w:p w14:paraId="2AA7A345" w14:textId="671F4C69" w:rsidR="003075F1" w:rsidRDefault="00B47BA2">
      <w:pPr>
        <w:pStyle w:val="Name"/>
      </w:pPr>
      <w:sdt>
        <w:sdtPr>
          <w:alias w:val="Your Name"/>
          <w:tag w:val=""/>
          <w:id w:val="1197042864"/>
          <w:placeholder>
            <w:docPart w:val="72893FC368D047B0AD281358C61D50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9596E">
            <w:t>dr. osi-okeke, ugochukwu christopher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202"/>
        <w:gridCol w:w="8100"/>
      </w:tblGrid>
      <w:tr w:rsidR="003075F1" w14:paraId="51F0EB5A" w14:textId="77777777" w:rsidTr="00D9596E">
        <w:tc>
          <w:tcPr>
            <w:tcW w:w="1778" w:type="dxa"/>
          </w:tcPr>
          <w:p w14:paraId="7C2F5F36" w14:textId="77777777" w:rsidR="003075F1" w:rsidRDefault="00B8620F">
            <w:pPr>
              <w:pStyle w:val="Heading1"/>
            </w:pPr>
            <w:r>
              <w:t>Objective</w:t>
            </w:r>
          </w:p>
        </w:tc>
        <w:tc>
          <w:tcPr>
            <w:tcW w:w="202" w:type="dxa"/>
          </w:tcPr>
          <w:p w14:paraId="40648FF5" w14:textId="77777777" w:rsidR="003075F1" w:rsidRDefault="003075F1"/>
        </w:tc>
        <w:tc>
          <w:tcPr>
            <w:tcW w:w="8100" w:type="dxa"/>
          </w:tcPr>
          <w:sdt>
            <w:sdtPr>
              <w:id w:val="-2077266207"/>
              <w:placeholder>
                <w:docPart w:val="7FFB667E735344EB91937A6D139E655E"/>
              </w:placeholder>
              <w:temporary/>
              <w:showingPlcHdr/>
              <w15:appearance w15:val="hidden"/>
              <w:text/>
            </w:sdtPr>
            <w:sdtEndPr/>
            <w:sdtContent>
              <w:p w14:paraId="6CF36EDC" w14:textId="77777777" w:rsidR="003075F1" w:rsidRDefault="00B8620F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3075F1" w14:paraId="6B410977" w14:textId="77777777" w:rsidTr="00D9596E">
        <w:tc>
          <w:tcPr>
            <w:tcW w:w="1778" w:type="dxa"/>
          </w:tcPr>
          <w:p w14:paraId="2281B83C" w14:textId="77777777" w:rsidR="003075F1" w:rsidRDefault="00B8620F">
            <w:pPr>
              <w:pStyle w:val="Heading1"/>
            </w:pPr>
            <w:r>
              <w:t>Skills &amp; Abilities</w:t>
            </w:r>
          </w:p>
        </w:tc>
        <w:tc>
          <w:tcPr>
            <w:tcW w:w="202" w:type="dxa"/>
          </w:tcPr>
          <w:p w14:paraId="658595C9" w14:textId="77777777" w:rsidR="003075F1" w:rsidRDefault="003075F1"/>
        </w:tc>
        <w:tc>
          <w:tcPr>
            <w:tcW w:w="8100" w:type="dxa"/>
          </w:tcPr>
          <w:p w14:paraId="7D3D6654" w14:textId="4810CA19" w:rsidR="003075F1" w:rsidRDefault="00081D9B">
            <w:pPr>
              <w:pStyle w:val="ResumeText"/>
            </w:pPr>
            <w:r w:rsidRPr="00081D9B">
              <w:rPr>
                <w:b/>
                <w:bCs/>
              </w:rPr>
              <w:t>Computer Software</w:t>
            </w:r>
            <w:r w:rsidR="007864DB">
              <w:t xml:space="preserve">: Adobe illustrator, Adobe Photoshop, AutoCAD Maya, MS </w:t>
            </w:r>
            <w:r w:rsidR="00D9596E">
              <w:t>Word</w:t>
            </w:r>
            <w:r w:rsidR="007864DB">
              <w:t xml:space="preserve">, MS </w:t>
            </w:r>
            <w:r w:rsidR="003F64F4">
              <w:t>PowerPoint</w:t>
            </w:r>
            <w:r w:rsidR="007864DB">
              <w:t xml:space="preserve">, Video </w:t>
            </w:r>
            <w:proofErr w:type="spellStart"/>
            <w:r w:rsidR="003F64F4">
              <w:t>F</w:t>
            </w:r>
            <w:r w:rsidR="007864DB">
              <w:t>x</w:t>
            </w:r>
            <w:proofErr w:type="spellEnd"/>
            <w:r w:rsidR="007864DB">
              <w:t>, IBM SPSS.</w:t>
            </w:r>
          </w:p>
          <w:p w14:paraId="3881EBD5" w14:textId="0A4AAED6" w:rsidR="007864DB" w:rsidRDefault="007864DB">
            <w:pPr>
              <w:pStyle w:val="ResumeText"/>
            </w:pPr>
            <w:r w:rsidRPr="00081D9B">
              <w:rPr>
                <w:b/>
                <w:bCs/>
              </w:rPr>
              <w:t>Programming Languages</w:t>
            </w:r>
            <w:r>
              <w:t>: HTML, CSS, C#, JavaScript, Python.</w:t>
            </w:r>
          </w:p>
        </w:tc>
      </w:tr>
      <w:tr w:rsidR="003075F1" w14:paraId="3AFA6BB4" w14:textId="77777777" w:rsidTr="00D9596E">
        <w:tc>
          <w:tcPr>
            <w:tcW w:w="1778" w:type="dxa"/>
          </w:tcPr>
          <w:p w14:paraId="39151830" w14:textId="77777777" w:rsidR="003075F1" w:rsidRDefault="00B8620F">
            <w:pPr>
              <w:pStyle w:val="Heading1"/>
            </w:pPr>
            <w:r>
              <w:t>Experience</w:t>
            </w:r>
          </w:p>
        </w:tc>
        <w:tc>
          <w:tcPr>
            <w:tcW w:w="202" w:type="dxa"/>
          </w:tcPr>
          <w:p w14:paraId="794DA9F3" w14:textId="77777777" w:rsidR="003075F1" w:rsidRDefault="003075F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FEC36B11E90D47F1927D8B84B15B4F1A"/>
                  </w:placeholder>
                  <w15:color w:val="C0C0C0"/>
                  <w15:repeatingSectionItem/>
                </w:sdtPr>
                <w:sdtEndPr/>
                <w:sdtContent>
                  <w:p w14:paraId="337DB82E" w14:textId="3A90949B" w:rsidR="003075F1" w:rsidRDefault="007864DB">
                    <w:pPr>
                      <w:pStyle w:val="Heading2"/>
                    </w:pPr>
                    <w:r>
                      <w:t>Medical house officer, NAUTH</w:t>
                    </w:r>
                  </w:p>
                  <w:p w14:paraId="790F7B93" w14:textId="6D561526" w:rsidR="003075F1" w:rsidRDefault="007864DB">
                    <w:pPr>
                      <w:pStyle w:val="ResumeText"/>
                    </w:pPr>
                    <w:r>
                      <w:t>June 2021-June 2022</w:t>
                    </w:r>
                  </w:p>
                  <w:p w14:paraId="62049F73" w14:textId="472F3714" w:rsidR="003075F1" w:rsidRDefault="007864DB">
                    <w:r>
                      <w:t>A medical house Officer directly involved in the optimum management and care of admitted patients.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FEC36B11E90D47F1927D8B84B15B4F1A"/>
                  </w:placeholder>
                  <w15:color w:val="C0C0C0"/>
                  <w15:repeatingSectionItem/>
                </w:sdtPr>
                <w:sdtEndPr/>
                <w:sdtContent>
                  <w:p w14:paraId="6665F217" w14:textId="786618E4" w:rsidR="003075F1" w:rsidRDefault="007864DB">
                    <w:pPr>
                      <w:pStyle w:val="Heading2"/>
                    </w:pPr>
                    <w:r w:rsidRPr="00C30BFA">
                      <w:t>MEDICAL OFFICER, AFCS</w:t>
                    </w:r>
                  </w:p>
                  <w:p w14:paraId="646EDA04" w14:textId="77777777" w:rsidR="007864DB" w:rsidRDefault="007864DB" w:rsidP="007864DB">
                    <w:r>
                      <w:t>November 2022- October 2023</w:t>
                    </w:r>
                  </w:p>
                  <w:p w14:paraId="161EE9C2" w14:textId="72F7BDEA" w:rsidR="003075F1" w:rsidRDefault="007864DB">
                    <w:r>
                      <w:t>Assisted in handling emergencies and in delivering optimum health care for the staff of Airforce Comprehensive.</w:t>
                    </w:r>
                  </w:p>
                </w:sdtContent>
              </w:sdt>
            </w:sdtContent>
          </w:sdt>
        </w:tc>
      </w:tr>
      <w:tr w:rsidR="003075F1" w14:paraId="5792C5F5" w14:textId="77777777" w:rsidTr="00D9596E">
        <w:tc>
          <w:tcPr>
            <w:tcW w:w="1778" w:type="dxa"/>
          </w:tcPr>
          <w:p w14:paraId="3402A305" w14:textId="77777777" w:rsidR="003075F1" w:rsidRDefault="00B8620F">
            <w:pPr>
              <w:pStyle w:val="Heading1"/>
            </w:pPr>
            <w:r>
              <w:t>Education</w:t>
            </w:r>
          </w:p>
        </w:tc>
        <w:tc>
          <w:tcPr>
            <w:tcW w:w="202" w:type="dxa"/>
          </w:tcPr>
          <w:p w14:paraId="6434CD5B" w14:textId="77777777" w:rsidR="003075F1" w:rsidRDefault="003075F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FEC36B11E90D47F1927D8B84B15B4F1A"/>
                  </w:placeholder>
                  <w15:repeatingSectionItem/>
                </w:sdtPr>
                <w:sdtEndPr/>
                <w:sdtContent>
                  <w:p w14:paraId="58B71464" w14:textId="3F3FDC51" w:rsidR="003075F1" w:rsidRDefault="00D9596E">
                    <w:pPr>
                      <w:pStyle w:val="Heading2"/>
                    </w:pPr>
                    <w:r>
                      <w:t>University of nigeria, nsukka.</w:t>
                    </w:r>
                  </w:p>
                  <w:p w14:paraId="16D51210" w14:textId="77777777" w:rsidR="00D9596E" w:rsidRDefault="00D9596E">
                    <w:r>
                      <w:t>Graduated with an M.B.B.S degree.</w:t>
                    </w:r>
                  </w:p>
                  <w:p w14:paraId="204E3631" w14:textId="2A6A035A" w:rsidR="00D9596E" w:rsidRDefault="00D9596E">
                    <w:r>
                      <w:t>Awarded an Academic Scholarship by Chevron Oil Company</w:t>
                    </w:r>
                  </w:p>
                  <w:p w14:paraId="02963598" w14:textId="2215258C" w:rsidR="003075F1" w:rsidRDefault="00B47BA2"/>
                </w:sdtContent>
              </w:sdt>
            </w:sdtContent>
          </w:sdt>
        </w:tc>
      </w:tr>
      <w:tr w:rsidR="003075F1" w14:paraId="72686700" w14:textId="77777777" w:rsidTr="00D9596E">
        <w:tc>
          <w:tcPr>
            <w:tcW w:w="1778" w:type="dxa"/>
          </w:tcPr>
          <w:p w14:paraId="34C13B9F" w14:textId="5D35968F" w:rsidR="003075F1" w:rsidRDefault="00D9596E">
            <w:pPr>
              <w:pStyle w:val="Heading1"/>
            </w:pPr>
            <w:r>
              <w:t>publications</w:t>
            </w:r>
          </w:p>
        </w:tc>
        <w:tc>
          <w:tcPr>
            <w:tcW w:w="202" w:type="dxa"/>
          </w:tcPr>
          <w:p w14:paraId="741917A7" w14:textId="77777777" w:rsidR="003075F1" w:rsidRDefault="003075F1"/>
        </w:tc>
        <w:tc>
          <w:tcPr>
            <w:tcW w:w="8100" w:type="dxa"/>
          </w:tcPr>
          <w:p w14:paraId="01AD5A28" w14:textId="39924A73" w:rsidR="003075F1" w:rsidRDefault="00D9596E">
            <w:pPr>
              <w:pStyle w:val="ResumeText"/>
            </w:pPr>
            <w:r>
              <w:t xml:space="preserve">Publication in </w:t>
            </w:r>
            <w:proofErr w:type="spellStart"/>
            <w:r w:rsidR="003F64F4" w:rsidRPr="003F64F4">
              <w:rPr>
                <w:b/>
                <w:bCs/>
              </w:rPr>
              <w:t>Texila</w:t>
            </w:r>
            <w:proofErr w:type="spellEnd"/>
            <w:r w:rsidR="003F64F4" w:rsidRPr="003F64F4">
              <w:rPr>
                <w:b/>
                <w:bCs/>
              </w:rPr>
              <w:t xml:space="preserve"> International Journal of Academic </w:t>
            </w:r>
            <w:proofErr w:type="gramStart"/>
            <w:r w:rsidR="003F64F4" w:rsidRPr="003F64F4">
              <w:rPr>
                <w:b/>
                <w:bCs/>
              </w:rPr>
              <w:t>Research</w:t>
            </w:r>
            <w:r>
              <w:t xml:space="preserve">  titled</w:t>
            </w:r>
            <w:proofErr w:type="gramEnd"/>
            <w:r>
              <w:t xml:space="preserve">  </w:t>
            </w:r>
            <w:r w:rsidR="003F64F4" w:rsidRPr="003F64F4">
              <w:rPr>
                <w:b/>
                <w:bCs/>
              </w:rPr>
              <w:t>Predictors of Family Size Among Men in Urban Slums of Enugu, Southeast Nigeria: A</w:t>
            </w:r>
            <w:r w:rsidR="003F64F4">
              <w:rPr>
                <w:b/>
                <w:bCs/>
              </w:rPr>
              <w:t xml:space="preserve"> C</w:t>
            </w:r>
            <w:r w:rsidR="003F64F4" w:rsidRPr="003F64F4">
              <w:rPr>
                <w:b/>
                <w:bCs/>
              </w:rPr>
              <w:t>ross Sectional Study</w:t>
            </w:r>
            <w:r w:rsidR="003F64F4">
              <w:t>.</w:t>
            </w:r>
          </w:p>
        </w:tc>
      </w:tr>
      <w:tr w:rsidR="003075F1" w14:paraId="6EE3CF6A" w14:textId="77777777" w:rsidTr="00D9596E">
        <w:tc>
          <w:tcPr>
            <w:tcW w:w="1778" w:type="dxa"/>
          </w:tcPr>
          <w:p w14:paraId="2A446D3B" w14:textId="77777777" w:rsidR="003075F1" w:rsidRDefault="00B8620F">
            <w:pPr>
              <w:pStyle w:val="Heading1"/>
            </w:pPr>
            <w:r>
              <w:t>Leadership</w:t>
            </w:r>
          </w:p>
        </w:tc>
        <w:tc>
          <w:tcPr>
            <w:tcW w:w="202" w:type="dxa"/>
          </w:tcPr>
          <w:p w14:paraId="1E1F2F27" w14:textId="77777777" w:rsidR="003075F1" w:rsidRDefault="003075F1"/>
        </w:tc>
        <w:tc>
          <w:tcPr>
            <w:tcW w:w="8100" w:type="dxa"/>
          </w:tcPr>
          <w:p w14:paraId="6B5FDE5F" w14:textId="0D8DFFCF" w:rsidR="00D9596E" w:rsidRDefault="00D9596E">
            <w:pPr>
              <w:pStyle w:val="ResumeText"/>
            </w:pPr>
            <w:r>
              <w:t>Deputy Registrar of Medical Research and Humanitarian Society: 2016-2017</w:t>
            </w:r>
          </w:p>
          <w:p w14:paraId="2D609FEB" w14:textId="1051C578" w:rsidR="00D9596E" w:rsidRDefault="00D9596E">
            <w:pPr>
              <w:pStyle w:val="ResumeText"/>
            </w:pPr>
            <w:r>
              <w:t xml:space="preserve">Registrar </w:t>
            </w:r>
            <w:r w:rsidR="003F64F4">
              <w:t>of Medical</w:t>
            </w:r>
            <w:r>
              <w:t xml:space="preserve"> Research and Humanitarian Society: 2017-2019</w:t>
            </w:r>
          </w:p>
        </w:tc>
      </w:tr>
      <w:tr w:rsidR="003075F1" w14:paraId="092B1A28" w14:textId="77777777" w:rsidTr="00D9596E">
        <w:tc>
          <w:tcPr>
            <w:tcW w:w="1778" w:type="dxa"/>
          </w:tcPr>
          <w:p w14:paraId="3498F591" w14:textId="77777777" w:rsidR="003075F1" w:rsidRDefault="00B8620F">
            <w:pPr>
              <w:pStyle w:val="Heading1"/>
            </w:pPr>
            <w:r>
              <w:t>References</w:t>
            </w:r>
          </w:p>
        </w:tc>
        <w:tc>
          <w:tcPr>
            <w:tcW w:w="202" w:type="dxa"/>
          </w:tcPr>
          <w:p w14:paraId="6B11906B" w14:textId="77777777" w:rsidR="003075F1" w:rsidRDefault="003075F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 w:val="0"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FEC36B11E90D47F1927D8B84B15B4F1A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5E0B922" w14:textId="2529DFA1" w:rsidR="003075F1" w:rsidRDefault="00D9596E" w:rsidP="00D9596E">
                    <w:pPr>
                      <w:pStyle w:val="Heading2"/>
                    </w:pPr>
                    <w:r>
                      <w:t>upon request.</w:t>
                    </w:r>
                  </w:p>
                </w:sdtContent>
              </w:sdt>
            </w:sdtContent>
          </w:sdt>
        </w:tc>
      </w:tr>
    </w:tbl>
    <w:p w14:paraId="55972AF9" w14:textId="77777777" w:rsidR="003075F1" w:rsidRDefault="003075F1"/>
    <w:sectPr w:rsidR="003075F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739A" w14:textId="77777777" w:rsidR="00B8620F" w:rsidRDefault="00B8620F">
      <w:pPr>
        <w:spacing w:before="0" w:after="0" w:line="240" w:lineRule="auto"/>
      </w:pPr>
      <w:r>
        <w:separator/>
      </w:r>
    </w:p>
  </w:endnote>
  <w:endnote w:type="continuationSeparator" w:id="0">
    <w:p w14:paraId="652FEAFD" w14:textId="77777777" w:rsidR="00B8620F" w:rsidRDefault="00B862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4B3A" w14:textId="77777777" w:rsidR="003075F1" w:rsidRDefault="00B8620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2F23" w14:textId="77777777" w:rsidR="00B8620F" w:rsidRDefault="00B8620F">
      <w:pPr>
        <w:spacing w:before="0" w:after="0" w:line="240" w:lineRule="auto"/>
      </w:pPr>
      <w:r>
        <w:separator/>
      </w:r>
    </w:p>
  </w:footnote>
  <w:footnote w:type="continuationSeparator" w:id="0">
    <w:p w14:paraId="59989F50" w14:textId="77777777" w:rsidR="00B8620F" w:rsidRDefault="00B8620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DB"/>
    <w:rsid w:val="00081D9B"/>
    <w:rsid w:val="003075F1"/>
    <w:rsid w:val="003F64F4"/>
    <w:rsid w:val="007864DB"/>
    <w:rsid w:val="00B47BA2"/>
    <w:rsid w:val="00B8620F"/>
    <w:rsid w:val="00D9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042591"/>
  <w15:chartTrackingRefBased/>
  <w15:docId w15:val="{DA222DD4-F7F3-4F82-9FA8-6E1CFC3A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BA5B649DD142A1B1A7A2BAB40FC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B8D11-55A0-43E5-86F6-6E72E6CA749B}"/>
      </w:docPartPr>
      <w:docPartBody>
        <w:p w:rsidR="00433A27" w:rsidRDefault="00557347">
          <w:pPr>
            <w:pStyle w:val="8EBA5B649DD142A1B1A7A2BAB40FC4EF"/>
          </w:pPr>
          <w:r>
            <w:t>[Street Address]</w:t>
          </w:r>
        </w:p>
      </w:docPartBody>
    </w:docPart>
    <w:docPart>
      <w:docPartPr>
        <w:name w:val="CD87A919BF24468E83EB48CF6C1B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168A0-D46A-4226-BF7E-2A8B8D048AE1}"/>
      </w:docPartPr>
      <w:docPartBody>
        <w:p w:rsidR="00433A27" w:rsidRDefault="00557347">
          <w:pPr>
            <w:pStyle w:val="CD87A919BF24468E83EB48CF6C1B89AA"/>
          </w:pPr>
          <w:r>
            <w:t>[City, ST ZIP Code]</w:t>
          </w:r>
        </w:p>
      </w:docPartBody>
    </w:docPart>
    <w:docPart>
      <w:docPartPr>
        <w:name w:val="BF3748C20C0E4D96BF22CCC4E82E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6562-14E8-483E-A3FD-6E0FC616D3F6}"/>
      </w:docPartPr>
      <w:docPartBody>
        <w:p w:rsidR="00433A27" w:rsidRDefault="00557347">
          <w:pPr>
            <w:pStyle w:val="BF3748C20C0E4D96BF22CCC4E82E97D8"/>
          </w:pPr>
          <w:r>
            <w:t>[Telephone]</w:t>
          </w:r>
        </w:p>
      </w:docPartBody>
    </w:docPart>
    <w:docPart>
      <w:docPartPr>
        <w:name w:val="3E9F118668374DFD85773A6D20021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1AE42-1A40-4177-85E1-1953957C2105}"/>
      </w:docPartPr>
      <w:docPartBody>
        <w:p w:rsidR="00433A27" w:rsidRDefault="00557347">
          <w:pPr>
            <w:pStyle w:val="3E9F118668374DFD85773A6D20021E09"/>
          </w:pPr>
          <w:r>
            <w:t>[Website]</w:t>
          </w:r>
        </w:p>
      </w:docPartBody>
    </w:docPart>
    <w:docPart>
      <w:docPartPr>
        <w:name w:val="578D9D46A1A343458C05CB1A469F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A9C34-A6BB-49E5-9A6B-C82CEC4473FB}"/>
      </w:docPartPr>
      <w:docPartBody>
        <w:p w:rsidR="00433A27" w:rsidRDefault="00557347">
          <w:pPr>
            <w:pStyle w:val="578D9D46A1A343458C05CB1A469FC20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2893FC368D047B0AD281358C61D5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52C7D-C71A-49D5-9373-150DC1E99E94}"/>
      </w:docPartPr>
      <w:docPartBody>
        <w:p w:rsidR="00433A27" w:rsidRDefault="00557347">
          <w:pPr>
            <w:pStyle w:val="72893FC368D047B0AD281358C61D501C"/>
          </w:pPr>
          <w:r>
            <w:t>[Your Name]</w:t>
          </w:r>
        </w:p>
      </w:docPartBody>
    </w:docPart>
    <w:docPart>
      <w:docPartPr>
        <w:name w:val="7FFB667E735344EB91937A6D139E6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6036-840F-4CFF-96E8-9581B712960A}"/>
      </w:docPartPr>
      <w:docPartBody>
        <w:p w:rsidR="00433A27" w:rsidRDefault="00557347">
          <w:pPr>
            <w:pStyle w:val="7FFB667E735344EB91937A6D139E655E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FEC36B11E90D47F1927D8B84B15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DB862-4E33-4439-8BB2-0AF0CED01E97}"/>
      </w:docPartPr>
      <w:docPartBody>
        <w:p w:rsidR="00433A27" w:rsidRDefault="00557347">
          <w:pPr>
            <w:pStyle w:val="FEC36B11E90D47F1927D8B84B15B4F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47"/>
    <w:rsid w:val="00433A27"/>
    <w:rsid w:val="005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A5B649DD142A1B1A7A2BAB40FC4EF">
    <w:name w:val="8EBA5B649DD142A1B1A7A2BAB40FC4EF"/>
  </w:style>
  <w:style w:type="paragraph" w:customStyle="1" w:styleId="CD87A919BF24468E83EB48CF6C1B89AA">
    <w:name w:val="CD87A919BF24468E83EB48CF6C1B89AA"/>
  </w:style>
  <w:style w:type="paragraph" w:customStyle="1" w:styleId="BF3748C20C0E4D96BF22CCC4E82E97D8">
    <w:name w:val="BF3748C20C0E4D96BF22CCC4E82E97D8"/>
  </w:style>
  <w:style w:type="paragraph" w:customStyle="1" w:styleId="3E9F118668374DFD85773A6D20021E09">
    <w:name w:val="3E9F118668374DFD85773A6D20021E0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78D9D46A1A343458C05CB1A469FC207">
    <w:name w:val="578D9D46A1A343458C05CB1A469FC207"/>
  </w:style>
  <w:style w:type="paragraph" w:customStyle="1" w:styleId="72893FC368D047B0AD281358C61D501C">
    <w:name w:val="72893FC368D047B0AD281358C61D501C"/>
  </w:style>
  <w:style w:type="paragraph" w:customStyle="1" w:styleId="7FFB667E735344EB91937A6D139E655E">
    <w:name w:val="7FFB667E735344EB91937A6D139E655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C36B11E90D47F1927D8B84B15B4F1A">
    <w:name w:val="FEC36B11E90D47F1927D8B84B15B4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No. 3 Giraffe Street, Zoo Estate, GRA, Enugu</CompanyAddress>
  <CompanyPhone>08029288059, 08058765439</CompanyPhone>
  <CompanyFax/>
  <CompanyEmail>josiokeke@gmail.com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osi-okeke, ugochukwu christopher</dc:creator>
  <cp:keywords/>
  <cp:lastModifiedBy>UGOCHUKWU OSI-OKEKE</cp:lastModifiedBy>
  <cp:revision>2</cp:revision>
  <dcterms:created xsi:type="dcterms:W3CDTF">2023-05-24T10:21:00Z</dcterms:created>
  <dcterms:modified xsi:type="dcterms:W3CDTF">2023-05-24T10:21:00Z</dcterms:modified>
  <cp:category>Enugu State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